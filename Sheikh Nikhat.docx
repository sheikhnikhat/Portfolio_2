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857B5" w14:textId="343DF716" w:rsidR="00A839BE" w:rsidRDefault="000922BF" w:rsidP="00355D8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83CCBA0" wp14:editId="21B575D5">
                <wp:simplePos x="0" y="0"/>
                <wp:positionH relativeFrom="page">
                  <wp:align>left</wp:align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1652758859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8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C0232" id="Rectangle 7" o:spid="_x0000_s1026" alt="&quot;&quot;" style="position:absolute;margin-left:0;margin-top:-18pt;width:224.65pt;height:11in;z-index:-2516244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" fillcolor="#dee3ea [660]" stroked="f" strokeweight="1pt">
                <w10:wrap anchorx="page"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4C026653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1C60B02" w14:textId="18BE8786" w:rsidR="000922BF" w:rsidRPr="000922BF" w:rsidRDefault="000922BF" w:rsidP="000922BF">
            <w:pPr>
              <w:pStyle w:val="Heading2"/>
              <w:rPr>
                <w:sz w:val="36"/>
                <w:szCs w:val="36"/>
              </w:rPr>
            </w:pPr>
          </w:p>
          <w:p w14:paraId="10E7F155" w14:textId="77777777" w:rsid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</w:p>
          <w:p w14:paraId="0E238529" w14:textId="77777777" w:rsid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</w:p>
          <w:p w14:paraId="4E6ACCE7" w14:textId="7DB31B5E" w:rsidR="000922BF" w:rsidRDefault="00495145" w:rsidP="000922BF">
            <w:pPr>
              <w:rPr>
                <w:color w:val="5F483E" w:themeColor="accent4" w:themeShade="BF"/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036700855"/>
                <w:placeholder>
                  <w:docPart w:val="2441D30D251F49B38426A6AE2B21886F"/>
                </w:placeholder>
                <w:temporary/>
                <w:showingPlcHdr/>
                <w15:appearance w15:val="hidden"/>
              </w:sdtPr>
              <w:sdtEndPr/>
              <w:sdtContent>
                <w:r w:rsidR="000922BF" w:rsidRPr="000922BF">
                  <w:rPr>
                    <w:rFonts w:ascii="Bookman Old Style" w:hAnsi="Bookman Old Style"/>
                    <w:sz w:val="40"/>
                    <w:szCs w:val="40"/>
                  </w:rPr>
                  <w:t>CONTACT</w:t>
                </w:r>
              </w:sdtContent>
            </w:sdt>
          </w:p>
          <w:p w14:paraId="696BFFC7" w14:textId="77777777" w:rsidR="006E1433" w:rsidRDefault="006E1433" w:rsidP="000922BF">
            <w:pPr>
              <w:rPr>
                <w:color w:val="5F483E" w:themeColor="accent4" w:themeShade="BF"/>
                <w:sz w:val="36"/>
                <w:szCs w:val="36"/>
              </w:rPr>
            </w:pPr>
          </w:p>
          <w:p w14:paraId="75A10199" w14:textId="6F74A85E" w:rsidR="000922BF" w:rsidRPr="000922BF" w:rsidRDefault="00276A09" w:rsidP="000922BF">
            <w:pPr>
              <w:rPr>
                <w:color w:val="5F483E" w:themeColor="accent4" w:themeShade="BF"/>
                <w:sz w:val="36"/>
                <w:szCs w:val="36"/>
              </w:rPr>
            </w:pPr>
            <w:r>
              <w:rPr>
                <w:color w:val="5F483E" w:themeColor="accent4" w:themeShade="BF"/>
                <w:sz w:val="36"/>
                <w:szCs w:val="36"/>
              </w:rPr>
              <w:t>Maddi Ka Bazar</w:t>
            </w:r>
          </w:p>
          <w:p w14:paraId="3CC73B6D" w14:textId="77777777" w:rsidR="000922BF" w:rsidRP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  <w:r w:rsidRPr="000922BF">
              <w:rPr>
                <w:color w:val="5F483E" w:themeColor="accent4" w:themeShade="BF"/>
                <w:sz w:val="36"/>
                <w:szCs w:val="36"/>
              </w:rPr>
              <w:t>Kila Gate</w:t>
            </w:r>
          </w:p>
          <w:p w14:paraId="423F8D5A" w14:textId="77777777" w:rsidR="000922BF" w:rsidRPr="000922BF" w:rsidRDefault="000922BF" w:rsidP="000922BF">
            <w:pPr>
              <w:rPr>
                <w:color w:val="5F483E" w:themeColor="accent4" w:themeShade="BF"/>
                <w:sz w:val="36"/>
                <w:szCs w:val="36"/>
              </w:rPr>
            </w:pPr>
            <w:r w:rsidRPr="000922BF">
              <w:rPr>
                <w:color w:val="5F483E" w:themeColor="accent4" w:themeShade="BF"/>
                <w:sz w:val="36"/>
                <w:szCs w:val="36"/>
              </w:rPr>
              <w:t>Gwalior</w:t>
            </w:r>
          </w:p>
          <w:p w14:paraId="7B3B49A7" w14:textId="1BA6B76F" w:rsidR="00950EA0" w:rsidRPr="00C963BF" w:rsidRDefault="00DC7469" w:rsidP="000922BF">
            <w:pPr>
              <w:rPr>
                <w:sz w:val="36"/>
                <w:szCs w:val="36"/>
              </w:rPr>
            </w:pPr>
            <w:hyperlink r:id="rId10" w:history="1">
              <w:r w:rsidRPr="00BB03BE">
                <w:rPr>
                  <w:rStyle w:val="Hyperlink"/>
                  <w:sz w:val="36"/>
                  <w:szCs w:val="36"/>
                </w:rPr>
                <w:t>sheikhnikhat62@gmail.com</w:t>
              </w:r>
            </w:hyperlink>
          </w:p>
          <w:p w14:paraId="383985C2" w14:textId="328B3678" w:rsidR="00A839BE" w:rsidRPr="000922BF" w:rsidRDefault="00DC7469" w:rsidP="000922B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8871633787</w:t>
            </w:r>
          </w:p>
        </w:tc>
        <w:tc>
          <w:tcPr>
            <w:tcW w:w="6930" w:type="dxa"/>
            <w:shd w:val="clear" w:color="auto" w:fill="auto"/>
          </w:tcPr>
          <w:p w14:paraId="11CD3680" w14:textId="2FBD0E5A" w:rsidR="00A839BE" w:rsidRPr="004B5DCD" w:rsidRDefault="00574224" w:rsidP="00A92A90">
            <w:pPr>
              <w:pStyle w:val="Title"/>
              <w:rPr>
                <w:sz w:val="56"/>
              </w:rPr>
            </w:pPr>
            <w:r>
              <w:rPr>
                <w:sz w:val="56"/>
              </w:rPr>
              <w:t>SHEIKH</w:t>
            </w:r>
          </w:p>
          <w:p w14:paraId="031478AE" w14:textId="44273200" w:rsidR="00FF29AA" w:rsidRDefault="00574224" w:rsidP="00FF29AA">
            <w:pPr>
              <w:pStyle w:val="Subtitle"/>
              <w:rPr>
                <w:noProof/>
                <w:lang w:eastAsia="en-AU"/>
              </w:rPr>
            </w:pPr>
            <w:r>
              <w:rPr>
                <w:sz w:val="56"/>
                <w:szCs w:val="56"/>
              </w:rPr>
              <w:t>NIKHAT</w:t>
            </w:r>
          </w:p>
          <w:p w14:paraId="49540E38" w14:textId="77777777" w:rsidR="00FF29AA" w:rsidRDefault="00FF29AA" w:rsidP="00FF29AA">
            <w:pPr>
              <w:pStyle w:val="Subtitle"/>
              <w:rPr>
                <w:noProof/>
                <w:lang w:eastAsia="en-AU"/>
              </w:rPr>
            </w:pPr>
          </w:p>
          <w:p w14:paraId="77A5DA6B" w14:textId="43665EEA" w:rsidR="00E5183E" w:rsidRPr="00FF29AA" w:rsidRDefault="00E5183E" w:rsidP="00FF29AA">
            <w:pPr>
              <w:pStyle w:val="Subtitle"/>
              <w:rPr>
                <w:sz w:val="56"/>
                <w:szCs w:val="56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2152B96C" wp14:editId="7DA01DC7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1D777C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2CD068" w14:textId="77777777" w:rsidR="00FF29AA" w:rsidRPr="00276ADF" w:rsidRDefault="00495145" w:rsidP="00FF29AA">
            <w:pPr>
              <w:pStyle w:val="Heading2"/>
            </w:pPr>
            <w:sdt>
              <w:sdtPr>
                <w:id w:val="785311086"/>
                <w:placeholder>
                  <w:docPart w:val="32DFB8BAF0E8467A981539375BB4D0A2"/>
                </w:placeholder>
                <w:temporary/>
                <w:showingPlcHdr/>
                <w15:appearance w15:val="hidden"/>
              </w:sdtPr>
              <w:sdtEndPr/>
              <w:sdtContent>
                <w:r w:rsidR="00FF29AA" w:rsidRPr="00353B04">
                  <w:t>Education</w:t>
                </w:r>
              </w:sdtContent>
            </w:sdt>
          </w:p>
          <w:p w14:paraId="63F748CA" w14:textId="1BD7E00E" w:rsidR="00FF29AA" w:rsidRPr="00495145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95145">
              <w:rPr>
                <w:sz w:val="22"/>
                <w:szCs w:val="22"/>
              </w:rPr>
              <w:t>10</w:t>
            </w:r>
            <w:r w:rsidRPr="00495145">
              <w:rPr>
                <w:sz w:val="22"/>
                <w:szCs w:val="22"/>
                <w:vertAlign w:val="superscript"/>
              </w:rPr>
              <w:t>th</w:t>
            </w:r>
            <w:r w:rsidRPr="00495145">
              <w:rPr>
                <w:sz w:val="22"/>
                <w:szCs w:val="22"/>
              </w:rPr>
              <w:t xml:space="preserve"> qualified with </w:t>
            </w:r>
            <w:r w:rsidR="00ED0AE4" w:rsidRPr="00495145">
              <w:rPr>
                <w:sz w:val="22"/>
                <w:szCs w:val="22"/>
              </w:rPr>
              <w:t>89.3</w:t>
            </w:r>
            <w:r w:rsidRPr="00495145">
              <w:rPr>
                <w:sz w:val="22"/>
                <w:szCs w:val="22"/>
              </w:rPr>
              <w:t>% from M.P. Board , Bhopal in 2020.</w:t>
            </w:r>
          </w:p>
          <w:p w14:paraId="20B06BF0" w14:textId="00B6A2E5" w:rsidR="00FF29AA" w:rsidRPr="00495145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95145">
              <w:rPr>
                <w:sz w:val="22"/>
                <w:szCs w:val="22"/>
              </w:rPr>
              <w:t>12</w:t>
            </w:r>
            <w:r w:rsidRPr="00495145">
              <w:rPr>
                <w:sz w:val="22"/>
                <w:szCs w:val="22"/>
                <w:vertAlign w:val="superscript"/>
              </w:rPr>
              <w:t>th</w:t>
            </w:r>
            <w:r w:rsidRPr="00495145">
              <w:rPr>
                <w:sz w:val="22"/>
                <w:szCs w:val="22"/>
              </w:rPr>
              <w:t xml:space="preserve"> qualified with </w:t>
            </w:r>
            <w:r w:rsidR="00ED0AE4" w:rsidRPr="00495145">
              <w:rPr>
                <w:sz w:val="22"/>
                <w:szCs w:val="22"/>
              </w:rPr>
              <w:t>83</w:t>
            </w:r>
            <w:r w:rsidRPr="00495145">
              <w:rPr>
                <w:sz w:val="22"/>
                <w:szCs w:val="22"/>
              </w:rPr>
              <w:t>% from M.P. Board , Bhopal in 2022.</w:t>
            </w:r>
          </w:p>
          <w:p w14:paraId="2B29A803" w14:textId="77777777" w:rsidR="00FF29AA" w:rsidRPr="00495145" w:rsidRDefault="00FF29AA" w:rsidP="00FF29AA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95145">
              <w:rPr>
                <w:sz w:val="22"/>
                <w:szCs w:val="22"/>
              </w:rPr>
              <w:t>B.Tech pursuing from Vikrant Group of Institutions , Gwalior.</w:t>
            </w:r>
          </w:p>
          <w:p w14:paraId="30B933BB" w14:textId="5ECEA04C" w:rsidR="00A839BE" w:rsidRPr="00276ADF" w:rsidRDefault="00A839BE" w:rsidP="00FF29AA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839BE" w:rsidRPr="00320ECB" w14:paraId="55D949A8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64EFF408" w14:textId="77777777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2A34851" wp14:editId="07F68423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3C8EBF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471B264" w14:textId="77777777" w:rsidR="00A839BE" w:rsidRDefault="00A839BE" w:rsidP="009E2041"/>
          <w:p w14:paraId="78D59E36" w14:textId="38C1BAAB" w:rsidR="00D84359" w:rsidRPr="00DC7469" w:rsidRDefault="004B5DCD" w:rsidP="00D84359">
            <w:pPr>
              <w:pStyle w:val="Heading2"/>
              <w:rPr>
                <w:sz w:val="32"/>
                <w:szCs w:val="32"/>
              </w:rPr>
            </w:pPr>
            <w:r w:rsidRPr="00DC7469">
              <w:rPr>
                <w:sz w:val="32"/>
                <w:szCs w:val="32"/>
              </w:rPr>
              <w:t>PROFILE</w:t>
            </w:r>
          </w:p>
          <w:p w14:paraId="0876CBDF" w14:textId="6EA0B259" w:rsidR="00D84359" w:rsidRPr="00032575" w:rsidRDefault="004B5DCD" w:rsidP="00D84359">
            <w:pPr>
              <w:rPr>
                <w:sz w:val="24"/>
                <w:szCs w:val="24"/>
              </w:rPr>
            </w:pPr>
            <w:r w:rsidRPr="00032575">
              <w:rPr>
                <w:color w:val="5F483E" w:themeColor="accent4" w:themeShade="BF"/>
                <w:sz w:val="24"/>
                <w:szCs w:val="24"/>
              </w:rPr>
              <w:t>I am a technical student pursuing Bachelors of Technology from Computer Science Engineering.</w:t>
            </w:r>
          </w:p>
          <w:p w14:paraId="5077D59F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AFE2273" wp14:editId="027C8A12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7E3A2A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04B03AA" w14:textId="77777777" w:rsidR="00D84359" w:rsidRDefault="00D84359" w:rsidP="00D84359"/>
          <w:p w14:paraId="78D84E7F" w14:textId="004A39BE" w:rsidR="00D84359" w:rsidRPr="00DC7469" w:rsidRDefault="00CF6522" w:rsidP="00D84359">
            <w:pPr>
              <w:pStyle w:val="Heading2"/>
              <w:rPr>
                <w:sz w:val="32"/>
                <w:szCs w:val="32"/>
              </w:rPr>
            </w:pPr>
            <w:r w:rsidRPr="00DC7469">
              <w:rPr>
                <w:sz w:val="32"/>
                <w:szCs w:val="32"/>
              </w:rPr>
              <w:t>PERSONAL Details</w:t>
            </w:r>
          </w:p>
          <w:p w14:paraId="139F49B1" w14:textId="293C8008" w:rsidR="000922BF" w:rsidRPr="00F464D6" w:rsidRDefault="000922BF" w:rsidP="00D84359">
            <w:pPr>
              <w:rPr>
                <w:b/>
                <w:bCs/>
                <w:color w:val="5F483E" w:themeColor="accent4" w:themeShade="BF"/>
                <w:sz w:val="22"/>
                <w:szCs w:val="22"/>
              </w:rPr>
            </w:pPr>
            <w:r w:rsidRPr="00F464D6">
              <w:rPr>
                <w:b/>
                <w:bCs/>
                <w:color w:val="5F483E" w:themeColor="accent4" w:themeShade="BF"/>
                <w:sz w:val="22"/>
                <w:szCs w:val="22"/>
              </w:rPr>
              <w:t xml:space="preserve">DOB : 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>1</w:t>
            </w:r>
            <w:r w:rsidR="00B75399" w:rsidRPr="00F464D6">
              <w:rPr>
                <w:color w:val="5F483E" w:themeColor="accent4" w:themeShade="BF"/>
                <w:sz w:val="22"/>
                <w:szCs w:val="22"/>
              </w:rPr>
              <w:t>2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>/</w:t>
            </w:r>
            <w:r w:rsidR="00B75399" w:rsidRPr="00F464D6">
              <w:rPr>
                <w:color w:val="5F483E" w:themeColor="accent4" w:themeShade="BF"/>
                <w:sz w:val="22"/>
                <w:szCs w:val="22"/>
              </w:rPr>
              <w:t>11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>/200</w:t>
            </w:r>
            <w:r w:rsidR="009F512F" w:rsidRPr="00F464D6">
              <w:rPr>
                <w:color w:val="5F483E" w:themeColor="accent4" w:themeShade="BF"/>
                <w:sz w:val="22"/>
                <w:szCs w:val="22"/>
              </w:rPr>
              <w:t>3</w:t>
            </w:r>
          </w:p>
          <w:p w14:paraId="4F8682AB" w14:textId="54941EA7" w:rsidR="000922BF" w:rsidRPr="00F464D6" w:rsidRDefault="000922BF" w:rsidP="00D84359">
            <w:pPr>
              <w:rPr>
                <w:color w:val="5F483E" w:themeColor="accent4" w:themeShade="BF"/>
                <w:sz w:val="22"/>
                <w:szCs w:val="22"/>
              </w:rPr>
            </w:pPr>
            <w:r w:rsidRPr="00F464D6">
              <w:rPr>
                <w:b/>
                <w:bCs/>
                <w:color w:val="5F483E" w:themeColor="accent4" w:themeShade="BF"/>
                <w:sz w:val="22"/>
                <w:szCs w:val="22"/>
              </w:rPr>
              <w:t>Father’s Name :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 xml:space="preserve"> </w:t>
            </w:r>
            <w:r w:rsidR="00461516">
              <w:rPr>
                <w:color w:val="5F483E" w:themeColor="accent4" w:themeShade="BF"/>
                <w:sz w:val="22"/>
                <w:szCs w:val="22"/>
              </w:rPr>
              <w:t xml:space="preserve"> Late 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 xml:space="preserve">Mr. </w:t>
            </w:r>
            <w:r w:rsidR="00C605CF" w:rsidRPr="00F464D6">
              <w:rPr>
                <w:color w:val="5F483E" w:themeColor="accent4" w:themeShade="BF"/>
                <w:sz w:val="22"/>
                <w:szCs w:val="22"/>
              </w:rPr>
              <w:t>Rahat Miyan</w:t>
            </w:r>
          </w:p>
          <w:p w14:paraId="7D6BC0E4" w14:textId="14888B88" w:rsidR="000922BF" w:rsidRPr="00F464D6" w:rsidRDefault="000922BF" w:rsidP="00D84359">
            <w:pPr>
              <w:rPr>
                <w:color w:val="5F483E" w:themeColor="accent4" w:themeShade="BF"/>
                <w:sz w:val="22"/>
                <w:szCs w:val="22"/>
              </w:rPr>
            </w:pPr>
            <w:r w:rsidRPr="00F464D6">
              <w:rPr>
                <w:b/>
                <w:bCs/>
                <w:color w:val="5F483E" w:themeColor="accent4" w:themeShade="BF"/>
                <w:sz w:val="22"/>
                <w:szCs w:val="22"/>
              </w:rPr>
              <w:t xml:space="preserve">Mother’s Name : 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 xml:space="preserve">Mrs. </w:t>
            </w:r>
            <w:r w:rsidR="00C605CF" w:rsidRPr="00F464D6">
              <w:rPr>
                <w:color w:val="5F483E" w:themeColor="accent4" w:themeShade="BF"/>
                <w:sz w:val="22"/>
                <w:szCs w:val="22"/>
              </w:rPr>
              <w:t>Bilkish Begam</w:t>
            </w:r>
          </w:p>
          <w:p w14:paraId="3D2A8C67" w14:textId="401F59A7" w:rsidR="000922BF" w:rsidRPr="00F464D6" w:rsidRDefault="000922BF" w:rsidP="00D84359">
            <w:pPr>
              <w:rPr>
                <w:color w:val="5F483E" w:themeColor="accent4" w:themeShade="BF"/>
                <w:sz w:val="22"/>
                <w:szCs w:val="22"/>
              </w:rPr>
            </w:pPr>
            <w:r w:rsidRPr="00F464D6">
              <w:rPr>
                <w:b/>
                <w:bCs/>
                <w:color w:val="5F483E" w:themeColor="accent4" w:themeShade="BF"/>
                <w:sz w:val="22"/>
                <w:szCs w:val="22"/>
              </w:rPr>
              <w:t xml:space="preserve">Language Known : 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>English , Hindi</w:t>
            </w:r>
          </w:p>
          <w:p w14:paraId="1D4851C1" w14:textId="77EF8224" w:rsidR="000922BF" w:rsidRPr="000922BF" w:rsidRDefault="000922BF" w:rsidP="00D84359">
            <w:pPr>
              <w:rPr>
                <w:b/>
                <w:bCs/>
                <w:color w:val="5F483E" w:themeColor="accent4" w:themeShade="BF"/>
              </w:rPr>
            </w:pPr>
            <w:r w:rsidRPr="00F464D6">
              <w:rPr>
                <w:b/>
                <w:bCs/>
                <w:color w:val="5F483E" w:themeColor="accent4" w:themeShade="BF"/>
                <w:sz w:val="22"/>
                <w:szCs w:val="22"/>
              </w:rPr>
              <w:t xml:space="preserve">Gender : </w:t>
            </w:r>
            <w:r w:rsidRPr="00F464D6">
              <w:rPr>
                <w:color w:val="5F483E" w:themeColor="accent4" w:themeShade="BF"/>
                <w:sz w:val="22"/>
                <w:szCs w:val="22"/>
              </w:rPr>
              <w:t>Female</w:t>
            </w:r>
          </w:p>
        </w:tc>
        <w:tc>
          <w:tcPr>
            <w:tcW w:w="6930" w:type="dxa"/>
            <w:shd w:val="clear" w:color="auto" w:fill="auto"/>
          </w:tcPr>
          <w:p w14:paraId="23652226" w14:textId="32A2C717" w:rsidR="0007266C" w:rsidRPr="00772C66" w:rsidRDefault="0007266C" w:rsidP="004B5DCD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7EC9846A" wp14:editId="13E9D957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E42C5D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DBC74B" w14:textId="77777777" w:rsidR="0007266C" w:rsidRDefault="0007266C" w:rsidP="00D84359"/>
          <w:p w14:paraId="7F7990FD" w14:textId="679D8005" w:rsidR="0007266C" w:rsidRDefault="006E4CB3" w:rsidP="0007266C">
            <w:pPr>
              <w:pStyle w:val="Heading2"/>
            </w:pPr>
            <w:r>
              <w:t>SKILLS</w:t>
            </w:r>
          </w:p>
          <w:p w14:paraId="60C53F7E" w14:textId="0CA6E7C3" w:rsidR="00CF6522" w:rsidRDefault="00CF6522" w:rsidP="00D84359">
            <w:r>
              <w:t>SOFT SKILLS</w:t>
            </w:r>
          </w:p>
          <w:p w14:paraId="60C9D2B8" w14:textId="645DC14D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Time Management.</w:t>
            </w:r>
          </w:p>
          <w:p w14:paraId="19F26DC6" w14:textId="279C5688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Team Work.</w:t>
            </w:r>
          </w:p>
          <w:p w14:paraId="4BDF6646" w14:textId="66D8D626" w:rsidR="00CF6522" w:rsidRDefault="00CF6522" w:rsidP="00CF6522">
            <w:pPr>
              <w:pStyle w:val="ListParagraph"/>
              <w:numPr>
                <w:ilvl w:val="0"/>
                <w:numId w:val="6"/>
              </w:numPr>
            </w:pPr>
            <w:r>
              <w:t>Communication Skills.</w:t>
            </w:r>
          </w:p>
          <w:p w14:paraId="31E99BFF" w14:textId="4D1568FA" w:rsidR="00CF6522" w:rsidRDefault="00CF6522" w:rsidP="00D84359">
            <w:r>
              <w:t>TECHNICAL SKILLS</w:t>
            </w:r>
          </w:p>
          <w:p w14:paraId="1453559F" w14:textId="01A3A8B1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HTML</w:t>
            </w:r>
          </w:p>
          <w:p w14:paraId="3C9B812B" w14:textId="0E0CB557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CSS</w:t>
            </w:r>
          </w:p>
          <w:p w14:paraId="39778449" w14:textId="50CF2F0F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JS</w:t>
            </w:r>
          </w:p>
          <w:p w14:paraId="2A0CFD80" w14:textId="43254E8C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C++</w:t>
            </w:r>
          </w:p>
          <w:p w14:paraId="73452A1E" w14:textId="49783616" w:rsidR="00CF6522" w:rsidRDefault="00CF6522" w:rsidP="00CF6522">
            <w:pPr>
              <w:pStyle w:val="ListParagraph"/>
              <w:numPr>
                <w:ilvl w:val="0"/>
                <w:numId w:val="8"/>
              </w:numPr>
            </w:pPr>
            <w:r>
              <w:t>Basics Of Python</w:t>
            </w:r>
          </w:p>
          <w:p w14:paraId="1FB0DD44" w14:textId="435D744C" w:rsidR="003F38F3" w:rsidRDefault="003F38F3" w:rsidP="00CF6522">
            <w:pPr>
              <w:pStyle w:val="ListParagraph"/>
              <w:numPr>
                <w:ilvl w:val="0"/>
                <w:numId w:val="8"/>
              </w:numPr>
            </w:pPr>
            <w:r>
              <w:t>Canva</w:t>
            </w:r>
          </w:p>
          <w:p w14:paraId="4336EF22" w14:textId="14634507" w:rsidR="00EB49D5" w:rsidRDefault="00EB49D5" w:rsidP="00CF6522">
            <w:pPr>
              <w:pStyle w:val="ListParagraph"/>
              <w:numPr>
                <w:ilvl w:val="0"/>
                <w:numId w:val="8"/>
              </w:numPr>
            </w:pPr>
            <w:r>
              <w:t>Microsoft Office.</w:t>
            </w:r>
          </w:p>
          <w:p w14:paraId="3A0D9DE7" w14:textId="1F5025C2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D438858" wp14:editId="72D2521C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A2419F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76F6CE7" w14:textId="77777777" w:rsidR="0007266C" w:rsidRDefault="0007266C" w:rsidP="0007266C"/>
          <w:p w14:paraId="084F52D3" w14:textId="77777777" w:rsidR="0007266C" w:rsidRDefault="00CF6522" w:rsidP="00CF6522">
            <w:pPr>
              <w:pStyle w:val="Heading2"/>
            </w:pPr>
            <w:r>
              <w:t>CERTIFICATIONS</w:t>
            </w:r>
          </w:p>
          <w:p w14:paraId="1AFAB4AA" w14:textId="69B28BE3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Youth Parliament</w:t>
            </w:r>
            <w:r w:rsidR="00E5117E">
              <w:t>.</w:t>
            </w:r>
          </w:p>
          <w:p w14:paraId="3CF3C524" w14:textId="11CE6B77" w:rsidR="00CF6522" w:rsidRDefault="00CF6522" w:rsidP="003C2BDE">
            <w:pPr>
              <w:pStyle w:val="ListParagraph"/>
              <w:numPr>
                <w:ilvl w:val="0"/>
                <w:numId w:val="9"/>
              </w:numPr>
            </w:pPr>
            <w:r>
              <w:t xml:space="preserve">Robo </w:t>
            </w:r>
            <w:r w:rsidR="00E5117E">
              <w:t>R</w:t>
            </w:r>
            <w:r>
              <w:t>ace</w:t>
            </w:r>
            <w:r w:rsidR="00E5117E">
              <w:t>.</w:t>
            </w:r>
          </w:p>
          <w:p w14:paraId="7E7656E8" w14:textId="10C511A5" w:rsidR="00495145" w:rsidRDefault="00495145" w:rsidP="003C2BDE">
            <w:pPr>
              <w:pStyle w:val="ListParagraph"/>
              <w:numPr>
                <w:ilvl w:val="0"/>
                <w:numId w:val="9"/>
              </w:numPr>
            </w:pPr>
            <w:r>
              <w:t>Student Leadership Conclave.</w:t>
            </w:r>
          </w:p>
          <w:p w14:paraId="18C12771" w14:textId="08D8A39B" w:rsidR="00CF6522" w:rsidRDefault="00CF6522" w:rsidP="00D678CE">
            <w:pPr>
              <w:pStyle w:val="ListParagraph"/>
              <w:numPr>
                <w:ilvl w:val="0"/>
                <w:numId w:val="9"/>
              </w:numPr>
            </w:pPr>
            <w:r>
              <w:t>3d Chandrayan Working Model Exhibition</w:t>
            </w:r>
            <w:r w:rsidR="00E5117E">
              <w:t>.</w:t>
            </w:r>
          </w:p>
          <w:p w14:paraId="54957584" w14:textId="7A091CAE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Technical Poster Presentation</w:t>
            </w:r>
            <w:r w:rsidR="00D678CE">
              <w:t>.</w:t>
            </w:r>
          </w:p>
          <w:p w14:paraId="662AD774" w14:textId="77777777" w:rsidR="00CF6522" w:rsidRDefault="00CF6522" w:rsidP="00CF6522">
            <w:pPr>
              <w:pStyle w:val="ListParagraph"/>
              <w:numPr>
                <w:ilvl w:val="0"/>
                <w:numId w:val="9"/>
              </w:numPr>
            </w:pPr>
            <w:r>
              <w:t>Robotics Workshop</w:t>
            </w:r>
            <w:r w:rsidR="00D678CE">
              <w:t>.</w:t>
            </w:r>
          </w:p>
          <w:p w14:paraId="624A422B" w14:textId="11F89BF8" w:rsidR="00D678CE" w:rsidRPr="00CF6522" w:rsidRDefault="00FF75EA" w:rsidP="00CF6522">
            <w:pPr>
              <w:pStyle w:val="ListParagraph"/>
              <w:numPr>
                <w:ilvl w:val="0"/>
                <w:numId w:val="9"/>
              </w:numPr>
            </w:pPr>
            <w:r>
              <w:t>TQM-</w:t>
            </w:r>
            <w:r w:rsidR="009F512F">
              <w:t>Indian Unison 2024</w:t>
            </w:r>
          </w:p>
        </w:tc>
      </w:tr>
    </w:tbl>
    <w:p w14:paraId="0BEB8A4D" w14:textId="77777777" w:rsidR="00535F87" w:rsidRPr="00173B36" w:rsidRDefault="00535F87" w:rsidP="00355D85"/>
    <w:sectPr w:rsidR="00535F87" w:rsidRPr="00173B36" w:rsidSect="00383A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AAB7F" w14:textId="77777777" w:rsidR="004B5DCD" w:rsidRDefault="004B5DCD" w:rsidP="00BA3E51">
      <w:r>
        <w:separator/>
      </w:r>
    </w:p>
  </w:endnote>
  <w:endnote w:type="continuationSeparator" w:id="0">
    <w:p w14:paraId="0FF72249" w14:textId="77777777" w:rsidR="004B5DCD" w:rsidRDefault="004B5DCD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12317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60D5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86A6F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DC3BA" w14:textId="77777777" w:rsidR="004B5DCD" w:rsidRDefault="004B5DCD" w:rsidP="00BA3E51">
      <w:r>
        <w:separator/>
      </w:r>
    </w:p>
  </w:footnote>
  <w:footnote w:type="continuationSeparator" w:id="0">
    <w:p w14:paraId="0DD00E81" w14:textId="77777777" w:rsidR="004B5DCD" w:rsidRDefault="004B5DCD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9465F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86CE5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B9B2C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27AE"/>
    <w:multiLevelType w:val="hybridMultilevel"/>
    <w:tmpl w:val="165046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76E51"/>
    <w:multiLevelType w:val="hybridMultilevel"/>
    <w:tmpl w:val="D31A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157F6"/>
    <w:multiLevelType w:val="hybridMultilevel"/>
    <w:tmpl w:val="65AE45C0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67DA1"/>
    <w:multiLevelType w:val="hybridMultilevel"/>
    <w:tmpl w:val="A37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526292"/>
    <w:multiLevelType w:val="hybridMultilevel"/>
    <w:tmpl w:val="9E1050A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 w16cid:durableId="388967709">
    <w:abstractNumId w:val="5"/>
  </w:num>
  <w:num w:numId="2" w16cid:durableId="1533415536">
    <w:abstractNumId w:val="3"/>
  </w:num>
  <w:num w:numId="3" w16cid:durableId="208617131">
    <w:abstractNumId w:val="7"/>
  </w:num>
  <w:num w:numId="4" w16cid:durableId="875656339">
    <w:abstractNumId w:val="1"/>
  </w:num>
  <w:num w:numId="5" w16cid:durableId="90047983">
    <w:abstractNumId w:val="6"/>
  </w:num>
  <w:num w:numId="6" w16cid:durableId="1835490640">
    <w:abstractNumId w:val="0"/>
  </w:num>
  <w:num w:numId="7" w16cid:durableId="1231309880">
    <w:abstractNumId w:val="4"/>
  </w:num>
  <w:num w:numId="8" w16cid:durableId="319846140">
    <w:abstractNumId w:val="8"/>
  </w:num>
  <w:num w:numId="9" w16cid:durableId="169365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DCD"/>
    <w:rsid w:val="00021DEC"/>
    <w:rsid w:val="00032575"/>
    <w:rsid w:val="00041F8A"/>
    <w:rsid w:val="00045F2E"/>
    <w:rsid w:val="00055BBC"/>
    <w:rsid w:val="0007266C"/>
    <w:rsid w:val="00073BF3"/>
    <w:rsid w:val="00077FEB"/>
    <w:rsid w:val="000815A5"/>
    <w:rsid w:val="00081B51"/>
    <w:rsid w:val="000922BF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09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E6091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83ADA"/>
    <w:rsid w:val="003C2BDE"/>
    <w:rsid w:val="003C38C3"/>
    <w:rsid w:val="003E02DA"/>
    <w:rsid w:val="003E1692"/>
    <w:rsid w:val="003E7783"/>
    <w:rsid w:val="003F1663"/>
    <w:rsid w:val="003F38F3"/>
    <w:rsid w:val="003F6071"/>
    <w:rsid w:val="00412D25"/>
    <w:rsid w:val="00417906"/>
    <w:rsid w:val="004230C7"/>
    <w:rsid w:val="00430D9E"/>
    <w:rsid w:val="004311AD"/>
    <w:rsid w:val="00437FAC"/>
    <w:rsid w:val="00442A0E"/>
    <w:rsid w:val="00443C70"/>
    <w:rsid w:val="00446C78"/>
    <w:rsid w:val="00461516"/>
    <w:rsid w:val="00471EA5"/>
    <w:rsid w:val="00487798"/>
    <w:rsid w:val="00490100"/>
    <w:rsid w:val="0049062D"/>
    <w:rsid w:val="00495145"/>
    <w:rsid w:val="004A1717"/>
    <w:rsid w:val="004A4C22"/>
    <w:rsid w:val="004A4C74"/>
    <w:rsid w:val="004B5DCD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4224"/>
    <w:rsid w:val="00577416"/>
    <w:rsid w:val="00592DF4"/>
    <w:rsid w:val="00594E94"/>
    <w:rsid w:val="005A3E0B"/>
    <w:rsid w:val="005B3227"/>
    <w:rsid w:val="005C1E7C"/>
    <w:rsid w:val="005E77B1"/>
    <w:rsid w:val="005F47F3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E1433"/>
    <w:rsid w:val="006E4CB3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A5BB4"/>
    <w:rsid w:val="007B30FE"/>
    <w:rsid w:val="007B7A61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271FF"/>
    <w:rsid w:val="00950EA0"/>
    <w:rsid w:val="00962E61"/>
    <w:rsid w:val="00985134"/>
    <w:rsid w:val="00986331"/>
    <w:rsid w:val="009A6667"/>
    <w:rsid w:val="009B2B04"/>
    <w:rsid w:val="009C4C61"/>
    <w:rsid w:val="009C7105"/>
    <w:rsid w:val="009F512F"/>
    <w:rsid w:val="00A122BB"/>
    <w:rsid w:val="00A300FD"/>
    <w:rsid w:val="00A37F9E"/>
    <w:rsid w:val="00A77120"/>
    <w:rsid w:val="00A839BE"/>
    <w:rsid w:val="00A92A90"/>
    <w:rsid w:val="00AB7FE5"/>
    <w:rsid w:val="00AC1E5A"/>
    <w:rsid w:val="00AF4B72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75399"/>
    <w:rsid w:val="00B81D2F"/>
    <w:rsid w:val="00B87E22"/>
    <w:rsid w:val="00BA3E51"/>
    <w:rsid w:val="00BB2D2C"/>
    <w:rsid w:val="00BB3142"/>
    <w:rsid w:val="00BB7A6A"/>
    <w:rsid w:val="00BD6049"/>
    <w:rsid w:val="00BD6E8F"/>
    <w:rsid w:val="00C155FC"/>
    <w:rsid w:val="00C3705E"/>
    <w:rsid w:val="00C52161"/>
    <w:rsid w:val="00C532FC"/>
    <w:rsid w:val="00C605CF"/>
    <w:rsid w:val="00C75D84"/>
    <w:rsid w:val="00C857CB"/>
    <w:rsid w:val="00C963BF"/>
    <w:rsid w:val="00CA5CD9"/>
    <w:rsid w:val="00CA7800"/>
    <w:rsid w:val="00CC25BF"/>
    <w:rsid w:val="00CC5ED4"/>
    <w:rsid w:val="00CE11A1"/>
    <w:rsid w:val="00CE75B8"/>
    <w:rsid w:val="00CF6522"/>
    <w:rsid w:val="00CF7E63"/>
    <w:rsid w:val="00D04093"/>
    <w:rsid w:val="00D0794D"/>
    <w:rsid w:val="00D12400"/>
    <w:rsid w:val="00D140DF"/>
    <w:rsid w:val="00D170A9"/>
    <w:rsid w:val="00D23AC8"/>
    <w:rsid w:val="00D52D65"/>
    <w:rsid w:val="00D642C3"/>
    <w:rsid w:val="00D666BB"/>
    <w:rsid w:val="00D678CE"/>
    <w:rsid w:val="00D720DF"/>
    <w:rsid w:val="00D84359"/>
    <w:rsid w:val="00D91DAB"/>
    <w:rsid w:val="00D92ED4"/>
    <w:rsid w:val="00D94ABF"/>
    <w:rsid w:val="00DB5449"/>
    <w:rsid w:val="00DB6B0E"/>
    <w:rsid w:val="00DC7469"/>
    <w:rsid w:val="00DD7E40"/>
    <w:rsid w:val="00DE26CF"/>
    <w:rsid w:val="00E20245"/>
    <w:rsid w:val="00E2301F"/>
    <w:rsid w:val="00E32A75"/>
    <w:rsid w:val="00E32D04"/>
    <w:rsid w:val="00E4379F"/>
    <w:rsid w:val="00E5117E"/>
    <w:rsid w:val="00E5183E"/>
    <w:rsid w:val="00E65596"/>
    <w:rsid w:val="00E67A2D"/>
    <w:rsid w:val="00EA0042"/>
    <w:rsid w:val="00EB1D1B"/>
    <w:rsid w:val="00EB49D5"/>
    <w:rsid w:val="00ED0AE4"/>
    <w:rsid w:val="00EE0B6E"/>
    <w:rsid w:val="00EE1496"/>
    <w:rsid w:val="00F02D02"/>
    <w:rsid w:val="00F273BC"/>
    <w:rsid w:val="00F36875"/>
    <w:rsid w:val="00F464D6"/>
    <w:rsid w:val="00F51E3E"/>
    <w:rsid w:val="00F53B71"/>
    <w:rsid w:val="00F55970"/>
    <w:rsid w:val="00F560AD"/>
    <w:rsid w:val="00F5786D"/>
    <w:rsid w:val="00F61BD1"/>
    <w:rsid w:val="00F716E1"/>
    <w:rsid w:val="00F908C3"/>
    <w:rsid w:val="00F91753"/>
    <w:rsid w:val="00FA631E"/>
    <w:rsid w:val="00FB1F01"/>
    <w:rsid w:val="00FB4C20"/>
    <w:rsid w:val="00FC5837"/>
    <w:rsid w:val="00FE071D"/>
    <w:rsid w:val="00FE2094"/>
    <w:rsid w:val="00FF29AA"/>
    <w:rsid w:val="00FF3A2B"/>
    <w:rsid w:val="00FF673C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9FFEE"/>
  <w15:chartTrackingRefBased/>
  <w15:docId w15:val="{FEE6DB68-69D4-421D-BAF2-D686FF36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B5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sheikhnikhat62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N\AppData\Roaming\Microsoft\Templates\Modern%20nurs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441D30D251F49B38426A6AE2B218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1A509-A4D2-46D9-9081-6431A1D53800}"/>
      </w:docPartPr>
      <w:docPartBody>
        <w:p w:rsidR="00082E80" w:rsidRDefault="00082E80" w:rsidP="00082E80">
          <w:pPr>
            <w:pStyle w:val="2441D30D251F49B38426A6AE2B21886F"/>
          </w:pPr>
          <w:r w:rsidRPr="00E32D04">
            <w:t>CONTACT</w:t>
          </w:r>
        </w:p>
      </w:docPartBody>
    </w:docPart>
    <w:docPart>
      <w:docPartPr>
        <w:name w:val="32DFB8BAF0E8467A981539375BB4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CF56-3693-43CD-AF85-9A2E830DD84B}"/>
      </w:docPartPr>
      <w:docPartBody>
        <w:p w:rsidR="00082E80" w:rsidRDefault="00082E80" w:rsidP="00082E80">
          <w:pPr>
            <w:pStyle w:val="32DFB8BAF0E8467A981539375BB4D0A2"/>
          </w:pPr>
          <w:r w:rsidRPr="00353B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80"/>
    <w:rsid w:val="00082E80"/>
    <w:rsid w:val="002E6091"/>
    <w:rsid w:val="007A5BB4"/>
    <w:rsid w:val="00BD6E8F"/>
    <w:rsid w:val="00CE11A1"/>
    <w:rsid w:val="00FE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  <w:color w:val="BF8F00" w:themeColor="accent4" w:themeShade="BF"/>
    </w:rPr>
  </w:style>
  <w:style w:type="paragraph" w:customStyle="1" w:styleId="2441D30D251F49B38426A6AE2B21886F">
    <w:name w:val="2441D30D251F49B38426A6AE2B21886F"/>
    <w:rsid w:val="00082E80"/>
  </w:style>
  <w:style w:type="paragraph" w:customStyle="1" w:styleId="32DFB8BAF0E8467A981539375BB4D0A2">
    <w:name w:val="32DFB8BAF0E8467A981539375BB4D0A2"/>
    <w:rsid w:val="00082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6E888-5B4C-4358-A803-7715D2D5FB8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4A46F5-F018-473E-8BF0-E6D92B8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AABA2-6C0C-45F7-A39F-40A9D9B0C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resume</Template>
  <TotalTime>123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FIZAN SIRAJI</cp:lastModifiedBy>
  <cp:revision>27</cp:revision>
  <dcterms:created xsi:type="dcterms:W3CDTF">2024-11-19T07:10:00Z</dcterms:created>
  <dcterms:modified xsi:type="dcterms:W3CDTF">2024-11-19T10:46:00Z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